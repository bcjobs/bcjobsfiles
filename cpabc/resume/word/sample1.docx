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94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Tableaux du CV : le premier tableau comporte le titre, et le deuxième la partie principale du CV"/>
      </w:tblPr>
      <w:tblGrid>
        <w:gridCol w:w="8222"/>
      </w:tblGrid>
      <w:tr w:rsidR="00A704CA" w:rsidRPr="00D62B41" w:rsidTr="004220BB">
        <w:tc>
          <w:tcPr>
            <w:tcW w:w="8222" w:type="dxa"/>
          </w:tcPr>
          <w:sdt>
            <w:sdtPr>
              <w:alias w:val="Entrez votre nom :"/>
              <w:tag w:val="Entrez votre nom :"/>
              <w:id w:val="461394294"/>
              <w:placeholder>
                <w:docPart w:val="3D6DEC166DC24C7D80724BC3F276AABA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p w:rsidR="00A704CA" w:rsidRPr="00D62B41" w:rsidRDefault="00B81048" w:rsidP="00A704CA">
                <w:pPr>
                  <w:pStyle w:val="Title"/>
                </w:pPr>
                <w:r>
                  <w:t>Janice Smith</w:t>
                </w:r>
              </w:p>
            </w:sdtContent>
          </w:sdt>
          <w:p w:rsidR="00A704CA" w:rsidRDefault="00B81048" w:rsidP="00A704CA">
            <w:pPr>
              <w:pStyle w:val="Coordonnes"/>
            </w:pPr>
            <w:r>
              <w:t>4550 Bellevue Dr, Vancouver, BC V6R 1E5</w:t>
            </w:r>
          </w:p>
          <w:p w:rsidR="00B81048" w:rsidRDefault="00B81048" w:rsidP="00A704CA">
            <w:pPr>
              <w:pStyle w:val="Coordonnes"/>
            </w:pPr>
            <w:r>
              <w:t>604-123-1234</w:t>
            </w:r>
          </w:p>
          <w:p w:rsidR="00B81048" w:rsidRPr="00D62B41" w:rsidRDefault="00B81048" w:rsidP="00A704CA">
            <w:pPr>
              <w:pStyle w:val="Coordonnes"/>
            </w:pPr>
            <w:r>
              <w:t>janice.smith@gmail.com</w:t>
            </w:r>
          </w:p>
        </w:tc>
      </w:tr>
    </w:tbl>
    <w:tbl>
      <w:tblPr>
        <w:tblW w:w="5024" w:type="pct"/>
        <w:tblLayout w:type="fixed"/>
        <w:tblCellMar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Description w:val="Tableaux du CV : le premier tableau comporte le titre, et le deuxième la partie principale du CV"/>
      </w:tblPr>
      <w:tblGrid>
        <w:gridCol w:w="1843"/>
        <w:gridCol w:w="6504"/>
      </w:tblGrid>
      <w:tr w:rsidR="00CA44C2" w:rsidRPr="00D62B41" w:rsidTr="004220BB">
        <w:sdt>
          <w:sdtPr>
            <w:alias w:val="Objectif :"/>
            <w:tag w:val="Objectif :"/>
            <w:id w:val="-1889253789"/>
            <w:placeholder>
              <w:docPart w:val="47408D663F0C4E3588658212ED865F2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43" w:type="dxa"/>
              </w:tcPr>
              <w:p w:rsidR="00CA44C2" w:rsidRPr="00D62B41" w:rsidRDefault="00CA44C2" w:rsidP="00840DA9">
                <w:pPr>
                  <w:pStyle w:val="Heading1"/>
                </w:pPr>
                <w:r w:rsidRPr="00D62B41">
                  <w:rPr>
                    <w:rStyle w:val="Heading1Char"/>
                    <w:rFonts w:eastAsiaTheme="minorEastAsia"/>
                    <w:b/>
                    <w:lang w:bidi="fr-FR"/>
                  </w:rPr>
                  <w:t>Objectif</w:t>
                </w:r>
              </w:p>
            </w:tc>
          </w:sdtContent>
        </w:sdt>
        <w:sdt>
          <w:sdtPr>
            <w:alias w:val="Entrez l’objectif :"/>
            <w:tag w:val="Entrez l’objectif :"/>
            <w:id w:val="-1061174281"/>
            <w:placeholder>
              <w:docPart w:val="623DF2E692B44DF2A1B52AD4794CE40C"/>
            </w:placeholder>
            <w:temporary/>
            <w:showingPlcHdr/>
            <w15:appearance w15:val="hidden"/>
          </w:sdtPr>
          <w:sdtEndPr/>
          <w:sdtContent>
            <w:tc>
              <w:tcPr>
                <w:tcW w:w="6504" w:type="dxa"/>
                <w:tcMar>
                  <w:top w:w="144" w:type="dxa"/>
                </w:tcMar>
              </w:tcPr>
              <w:p w:rsidR="00CA44C2" w:rsidRPr="00D62B41" w:rsidRDefault="00CA44C2" w:rsidP="00CA44C2">
                <w:r w:rsidRPr="00D62B41">
                  <w:rPr>
                    <w:lang w:bidi="fr-FR"/>
                  </w:rPr>
                  <w:t>Consultez les astuces ci-dessous pour vous aider à commencer. Pour remplacer un texte de conseil par le vôtre, cliquez simplement dessus, puis commencez à taper.</w:t>
                </w:r>
              </w:p>
            </w:tc>
          </w:sdtContent>
        </w:sdt>
      </w:tr>
      <w:tr w:rsidR="00CA44C2" w:rsidRPr="00D62B41" w:rsidTr="004220BB">
        <w:sdt>
          <w:sdtPr>
            <w:alias w:val="Expérience :"/>
            <w:tag w:val="Expérience :"/>
            <w:id w:val="1033002868"/>
            <w:placeholder>
              <w:docPart w:val="B7E1AD956A3B430A9B426B6C3BA28FC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43" w:type="dxa"/>
              </w:tcPr>
              <w:p w:rsidR="00CA44C2" w:rsidRPr="00D62B41" w:rsidRDefault="00CA44C2" w:rsidP="00840DA9">
                <w:pPr>
                  <w:pStyle w:val="Heading1"/>
                </w:pPr>
                <w:r w:rsidRPr="00D62B41">
                  <w:rPr>
                    <w:lang w:bidi="fr-FR"/>
                  </w:rPr>
                  <w:t>Expérience</w:t>
                </w:r>
              </w:p>
            </w:tc>
          </w:sdtContent>
        </w:sdt>
        <w:tc>
          <w:tcPr>
            <w:tcW w:w="6504" w:type="dxa"/>
            <w:tcMar>
              <w:top w:w="144" w:type="dxa"/>
            </w:tcMar>
          </w:tcPr>
          <w:sdt>
            <w:sdtPr>
              <w:alias w:val="Entrez l’intitulé du poste 1 :"/>
              <w:tag w:val="Entrez l’intitulé du poste 1 :"/>
              <w:id w:val="1159798"/>
              <w:placeholder>
                <w:docPart w:val="4997708D76F34A609F302C93B36EA16C"/>
              </w:placeholder>
              <w:temporary/>
              <w:showingPlcHdr/>
              <w15:appearance w15:val="hidden"/>
            </w:sdtPr>
            <w:sdtEndPr/>
            <w:sdtContent>
              <w:p w:rsidR="00CA44C2" w:rsidRPr="00D62B41" w:rsidRDefault="00CA44C2" w:rsidP="00CA44C2">
                <w:pPr>
                  <w:pStyle w:val="Heading1"/>
                  <w:rPr>
                    <w:rFonts w:eastAsiaTheme="minorEastAsia"/>
                  </w:rPr>
                </w:pPr>
                <w:r w:rsidRPr="00D62B41">
                  <w:rPr>
                    <w:rFonts w:eastAsiaTheme="minorEastAsia"/>
                    <w:lang w:bidi="fr-FR"/>
                  </w:rPr>
                  <w:t>Intitulé du poste 1</w:t>
                </w:r>
              </w:p>
            </w:sdtContent>
          </w:sdt>
          <w:p w:rsidR="00CA44C2" w:rsidRPr="00D62B41" w:rsidRDefault="00F8201D" w:rsidP="00CA44C2">
            <w:sdt>
              <w:sdtPr>
                <w:alias w:val="Entrez le nom de la société 1 :"/>
                <w:tag w:val="Entrez le nom de la société 1 :"/>
                <w:id w:val="1159806"/>
                <w:placeholder>
                  <w:docPart w:val="EF3BE5B543D24B09ABCE7A7495399D0D"/>
                </w:placeholder>
                <w:temporary/>
                <w:showingPlcHdr/>
                <w15:appearance w15:val="hidden"/>
              </w:sdtPr>
              <w:sdtEndPr/>
              <w:sdtContent>
                <w:r w:rsidR="00CA44C2" w:rsidRPr="00D62B41">
                  <w:rPr>
                    <w:lang w:bidi="fr-FR"/>
                  </w:rPr>
                  <w:t>Nom de la société</w:t>
                </w:r>
              </w:sdtContent>
            </w:sdt>
            <w:r w:rsidR="00CA44C2" w:rsidRPr="00D62B41">
              <w:rPr>
                <w:lang w:bidi="fr-FR"/>
              </w:rPr>
              <w:t xml:space="preserve">, </w:t>
            </w:r>
            <w:sdt>
              <w:sdtPr>
                <w:alias w:val="Entrez la ville de l’emploi 1 :"/>
                <w:tag w:val="Entrez la ville de l’emploi 1 :"/>
                <w:id w:val="1159815"/>
                <w:placeholder>
                  <w:docPart w:val="9516711D044246E3A65A9FDAB87C527B"/>
                </w:placeholder>
                <w:temporary/>
                <w:showingPlcHdr/>
                <w15:appearance w15:val="hidden"/>
              </w:sdtPr>
              <w:sdtEndPr/>
              <w:sdtContent>
                <w:r w:rsidR="00CA44C2" w:rsidRPr="00D62B41">
                  <w:rPr>
                    <w:lang w:bidi="fr-FR"/>
                  </w:rPr>
                  <w:t>Ville</w:t>
                </w:r>
              </w:sdtContent>
            </w:sdt>
          </w:p>
          <w:p w:rsidR="00CA44C2" w:rsidRPr="00D62B41" w:rsidRDefault="00F8201D" w:rsidP="00CA44C2">
            <w:pPr>
              <w:pStyle w:val="Date"/>
            </w:pPr>
            <w:sdt>
              <w:sdtPr>
                <w:alias w:val="Entrez la date de début de l’emploi 1 :"/>
                <w:tag w:val="Entrez la date de début de l’emploi 1 :"/>
                <w:id w:val="1443723495"/>
                <w:placeholder>
                  <w:docPart w:val="0547E0808BFA4B0CBE8FBD28DCB5096A"/>
                </w:placeholder>
                <w:temporary/>
                <w:showingPlcHdr/>
                <w15:appearance w15:val="hidden"/>
              </w:sdtPr>
              <w:sdtEndPr/>
              <w:sdtContent>
                <w:r w:rsidR="00CA44C2" w:rsidRPr="00D62B41">
                  <w:rPr>
                    <w:lang w:bidi="fr-FR"/>
                  </w:rPr>
                  <w:t>Date de début</w:t>
                </w:r>
              </w:sdtContent>
            </w:sdt>
            <w:r w:rsidR="00CA44C2" w:rsidRPr="00D62B41">
              <w:rPr>
                <w:lang w:bidi="fr-FR"/>
              </w:rPr>
              <w:t xml:space="preserve"> - </w:t>
            </w:r>
            <w:sdt>
              <w:sdtPr>
                <w:alias w:val="Entrez la date de fin de l’emploi 1 :"/>
                <w:tag w:val="Entrez la date de fin de l’emploi 1 :"/>
                <w:id w:val="1452441425"/>
                <w:placeholder>
                  <w:docPart w:val="81DD53FEF62E472B8ABBBBFD93C49D40"/>
                </w:placeholder>
                <w:temporary/>
                <w:showingPlcHdr/>
                <w15:appearance w15:val="hidden"/>
              </w:sdtPr>
              <w:sdtEndPr/>
              <w:sdtContent>
                <w:r w:rsidR="00CA44C2" w:rsidRPr="00D62B41">
                  <w:rPr>
                    <w:lang w:bidi="fr-FR"/>
                  </w:rPr>
                  <w:t>Date de fin</w:t>
                </w:r>
              </w:sdtContent>
            </w:sdt>
          </w:p>
          <w:sdt>
            <w:sdtPr>
              <w:alias w:val="Entrez les responsabilités et réalisations 1 :"/>
              <w:tag w:val="Entrez les responsabilités et réalisations 1 :"/>
              <w:id w:val="1159854"/>
              <w:placeholder>
                <w:docPart w:val="FA3CEB225AFC46EA8E7E810F8C54FD74"/>
              </w:placeholder>
              <w:temporary/>
              <w:showingPlcHdr/>
              <w15:appearance w15:val="hidden"/>
            </w:sdtPr>
            <w:sdtEndPr/>
            <w:sdtContent>
              <w:bookmarkStart w:id="0" w:name="_GoBack" w:displacedByCustomXml="prev"/>
              <w:p w:rsidR="00CA44C2" w:rsidRPr="00D62B41" w:rsidRDefault="00CA44C2" w:rsidP="00CA44C2">
                <w:r w:rsidRPr="00D62B41">
                  <w:rPr>
                    <w:lang w:bidi="fr-FR"/>
                  </w:rPr>
                  <w:t>Entrez ici un récapitulatif de vos principales responsabilités et de vos réalisations les plus marquantes.</w:t>
                </w:r>
              </w:p>
              <w:bookmarkEnd w:id="0" w:displacedByCustomXml="next"/>
            </w:sdtContent>
          </w:sdt>
          <w:sdt>
            <w:sdtPr>
              <w:alias w:val="Entrez l’intitulé du poste 2 :"/>
              <w:tag w:val="Entrez l’intitulé du poste 2 :"/>
              <w:id w:val="881607136"/>
              <w:placeholder>
                <w:docPart w:val="62E739B5B047462AB7D8CF206B054A82"/>
              </w:placeholder>
              <w:temporary/>
              <w:showingPlcHdr/>
              <w15:appearance w15:val="hidden"/>
            </w:sdtPr>
            <w:sdtEndPr/>
            <w:sdtContent>
              <w:p w:rsidR="00CA44C2" w:rsidRPr="00D62B41" w:rsidRDefault="00CA44C2" w:rsidP="00CA44C2">
                <w:pPr>
                  <w:pStyle w:val="Heading2"/>
                </w:pPr>
                <w:r w:rsidRPr="00D62B41">
                  <w:rPr>
                    <w:lang w:bidi="fr-FR"/>
                  </w:rPr>
                  <w:t>Intitulé du poste 2</w:t>
                </w:r>
              </w:p>
            </w:sdtContent>
          </w:sdt>
          <w:p w:rsidR="00CA44C2" w:rsidRPr="00D62B41" w:rsidRDefault="00F8201D" w:rsidP="00CA44C2">
            <w:sdt>
              <w:sdtPr>
                <w:alias w:val="Entrez le nom de la société 2 :"/>
                <w:tag w:val="Entrez le nom de la société 2 :"/>
                <w:id w:val="1852682994"/>
                <w:placeholder>
                  <w:docPart w:val="29E673C70F6A468298E6A86910E85E9B"/>
                </w:placeholder>
                <w:temporary/>
                <w:showingPlcHdr/>
                <w15:appearance w15:val="hidden"/>
              </w:sdtPr>
              <w:sdtEndPr/>
              <w:sdtContent>
                <w:r w:rsidR="00CA44C2" w:rsidRPr="00D62B41">
                  <w:rPr>
                    <w:lang w:bidi="fr-FR"/>
                  </w:rPr>
                  <w:t>Nom de la société</w:t>
                </w:r>
              </w:sdtContent>
            </w:sdt>
            <w:r w:rsidR="00CA44C2" w:rsidRPr="00D62B41">
              <w:rPr>
                <w:lang w:bidi="fr-FR"/>
              </w:rPr>
              <w:t xml:space="preserve">, </w:t>
            </w:r>
            <w:sdt>
              <w:sdtPr>
                <w:alias w:val="Entrez la ville de l’emploi 2 :"/>
                <w:tag w:val="Entrez la ville de l’emploi 2 :"/>
                <w:id w:val="1344289950"/>
                <w:placeholder>
                  <w:docPart w:val="1594E4C669B7415289B38F3FC41FED12"/>
                </w:placeholder>
                <w:temporary/>
                <w:showingPlcHdr/>
                <w15:appearance w15:val="hidden"/>
              </w:sdtPr>
              <w:sdtEndPr/>
              <w:sdtContent>
                <w:r w:rsidR="00CA44C2" w:rsidRPr="00D62B41">
                  <w:rPr>
                    <w:lang w:bidi="fr-FR"/>
                  </w:rPr>
                  <w:t>Ville</w:t>
                </w:r>
              </w:sdtContent>
            </w:sdt>
          </w:p>
          <w:p w:rsidR="00CA44C2" w:rsidRPr="00D62B41" w:rsidRDefault="00F8201D" w:rsidP="00CA44C2">
            <w:pPr>
              <w:pStyle w:val="Date"/>
            </w:pPr>
            <w:sdt>
              <w:sdtPr>
                <w:alias w:val="Entrez la date de début de l’emploi 2 :"/>
                <w:tag w:val="Entrez la date de début de l’emploi 2 :"/>
                <w:id w:val="-638196704"/>
                <w:placeholder>
                  <w:docPart w:val="AD7591C9E3A144B590A2527358217A34"/>
                </w:placeholder>
                <w:temporary/>
                <w:showingPlcHdr/>
                <w15:appearance w15:val="hidden"/>
              </w:sdtPr>
              <w:sdtEndPr/>
              <w:sdtContent>
                <w:r w:rsidR="00CA44C2" w:rsidRPr="00D62B41">
                  <w:rPr>
                    <w:lang w:bidi="fr-FR"/>
                  </w:rPr>
                  <w:t>Date de début</w:t>
                </w:r>
              </w:sdtContent>
            </w:sdt>
            <w:r w:rsidR="00CA44C2" w:rsidRPr="00D62B41">
              <w:rPr>
                <w:lang w:bidi="fr-FR"/>
              </w:rPr>
              <w:t xml:space="preserve"> - </w:t>
            </w:r>
            <w:sdt>
              <w:sdtPr>
                <w:alias w:val="Entrez la date de fin de l’emploi 2 :"/>
                <w:tag w:val="Entrez la date de fin de l’emploi 2 :"/>
                <w:id w:val="15138"/>
                <w:placeholder>
                  <w:docPart w:val="44BC5218D39944529A5440EC95F84FB1"/>
                </w:placeholder>
                <w:temporary/>
                <w:showingPlcHdr/>
                <w15:appearance w15:val="hidden"/>
              </w:sdtPr>
              <w:sdtEndPr/>
              <w:sdtContent>
                <w:r w:rsidR="00CA44C2" w:rsidRPr="00D62B41">
                  <w:rPr>
                    <w:lang w:bidi="fr-FR"/>
                  </w:rPr>
                  <w:t>Date de fin</w:t>
                </w:r>
              </w:sdtContent>
            </w:sdt>
          </w:p>
          <w:sdt>
            <w:sdtPr>
              <w:alias w:val="Entrez les responsabilités et réalisations 2 :"/>
              <w:tag w:val="Entrez les responsabilités et réalisations 2 :"/>
              <w:id w:val="-1655754866"/>
              <w:placeholder>
                <w:docPart w:val="972EECE774624BF0A6EA1DC561E2BBDD"/>
              </w:placeholder>
              <w:temporary/>
              <w:showingPlcHdr/>
              <w15:appearance w15:val="hidden"/>
            </w:sdtPr>
            <w:sdtEndPr/>
            <w:sdtContent>
              <w:p w:rsidR="00CA44C2" w:rsidRPr="00D62B41" w:rsidRDefault="00CA44C2" w:rsidP="00CA44C2">
                <w:r w:rsidRPr="00D62B41">
                  <w:rPr>
                    <w:lang w:bidi="fr-FR"/>
                  </w:rPr>
                  <w:t>Entrez ici un récapitulatif de vos principales responsabilités et de vos réalisations les plus marquantes.</w:t>
                </w:r>
              </w:p>
            </w:sdtContent>
          </w:sdt>
        </w:tc>
      </w:tr>
      <w:tr w:rsidR="00F8731E" w:rsidRPr="00D62B41" w:rsidTr="004220BB">
        <w:sdt>
          <w:sdtPr>
            <w:alias w:val="Formation :"/>
            <w:tag w:val="Formation :"/>
            <w:id w:val="1405184291"/>
            <w:placeholder>
              <w:docPart w:val="DADC971B2CD54A8C83D83DFBA1D2E6F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43" w:type="dxa"/>
              </w:tcPr>
              <w:p w:rsidR="00F8731E" w:rsidRPr="00D62B41" w:rsidRDefault="00F8731E" w:rsidP="00840DA9">
                <w:pPr>
                  <w:pStyle w:val="Heading1"/>
                </w:pPr>
                <w:r w:rsidRPr="00D62B41">
                  <w:rPr>
                    <w:lang w:bidi="fr-FR"/>
                  </w:rPr>
                  <w:t>Formation</w:t>
                </w:r>
              </w:p>
            </w:tc>
          </w:sdtContent>
        </w:sdt>
        <w:tc>
          <w:tcPr>
            <w:tcW w:w="6504" w:type="dxa"/>
            <w:tcMar>
              <w:top w:w="144" w:type="dxa"/>
            </w:tcMar>
          </w:tcPr>
          <w:sdt>
            <w:sdtPr>
              <w:alias w:val="Entrez le diplôme :"/>
              <w:tag w:val="Entrez le diplôme :"/>
              <w:id w:val="1160130"/>
              <w:placeholder>
                <w:docPart w:val="2DB228BD2D804097B6B95D72EEBA0553"/>
              </w:placeholder>
              <w:temporary/>
              <w:showingPlcHdr/>
              <w15:appearance w15:val="hidden"/>
            </w:sdtPr>
            <w:sdtEndPr/>
            <w:sdtContent>
              <w:p w:rsidR="00F8731E" w:rsidRPr="00D62B41" w:rsidRDefault="00F8731E" w:rsidP="00840DA9">
                <w:pPr>
                  <w:pStyle w:val="Heading1"/>
                  <w:rPr>
                    <w:rFonts w:eastAsiaTheme="minorEastAsia"/>
                  </w:rPr>
                </w:pPr>
                <w:r w:rsidRPr="00D62B41">
                  <w:rPr>
                    <w:rFonts w:eastAsiaTheme="minorEastAsia"/>
                    <w:lang w:bidi="fr-FR"/>
                  </w:rPr>
                  <w:t>Diplôme obtenu</w:t>
                </w:r>
              </w:p>
            </w:sdtContent>
          </w:sdt>
          <w:p w:rsidR="00F8731E" w:rsidRPr="00D62B41" w:rsidRDefault="00F8201D" w:rsidP="00840DA9">
            <w:sdt>
              <w:sdtPr>
                <w:alias w:val="Entrez le nom de l’établissement :"/>
                <w:tag w:val="Entrez le nom de l’établissement :"/>
                <w:id w:val="1160138"/>
                <w:placeholder>
                  <w:docPart w:val="56F6B43E34D8460EAA98900C7F89BCB1"/>
                </w:placeholder>
                <w:temporary/>
                <w:showingPlcHdr/>
                <w15:appearance w15:val="hidden"/>
              </w:sdtPr>
              <w:sdtEndPr/>
              <w:sdtContent>
                <w:r w:rsidR="00F8731E" w:rsidRPr="00D62B41">
                  <w:rPr>
                    <w:lang w:bidi="fr-FR"/>
                  </w:rPr>
                  <w:t>Nom de l’établissement</w:t>
                </w:r>
              </w:sdtContent>
            </w:sdt>
            <w:r w:rsidR="00F8731E" w:rsidRPr="00D62B41">
              <w:rPr>
                <w:lang w:bidi="fr-FR"/>
              </w:rPr>
              <w:t xml:space="preserve">, </w:t>
            </w:r>
            <w:sdt>
              <w:sdtPr>
                <w:alias w:val="Entrez la ville :"/>
                <w:tag w:val="Entrez la ville :"/>
                <w:id w:val="1160146"/>
                <w:placeholder>
                  <w:docPart w:val="92D2D02748FE46938A73BADBACC18F2C"/>
                </w:placeholder>
                <w:temporary/>
                <w:showingPlcHdr/>
                <w15:appearance w15:val="hidden"/>
              </w:sdtPr>
              <w:sdtEndPr/>
              <w:sdtContent>
                <w:r w:rsidR="00F8731E" w:rsidRPr="00D62B41">
                  <w:rPr>
                    <w:lang w:bidi="fr-FR"/>
                  </w:rPr>
                  <w:t>Ville</w:t>
                </w:r>
              </w:sdtContent>
            </w:sdt>
          </w:p>
          <w:sdt>
            <w:sdtPr>
              <w:alias w:val="Entrez la date de délivrance du diplôme :"/>
              <w:tag w:val="Entrez la date de délivrance du diplôme :"/>
              <w:id w:val="-421337417"/>
              <w:placeholder>
                <w:docPart w:val="D31F543F65794ECFB27549D98FC929AC"/>
              </w:placeholder>
              <w:temporary/>
              <w:showingPlcHdr/>
              <w15:appearance w15:val="hidden"/>
            </w:sdtPr>
            <w:sdtEndPr/>
            <w:sdtContent>
              <w:p w:rsidR="00F8731E" w:rsidRPr="00D62B41" w:rsidRDefault="00F8731E" w:rsidP="00840DA9">
                <w:r w:rsidRPr="00D62B41">
                  <w:rPr>
                    <w:lang w:bidi="fr-FR"/>
                  </w:rPr>
                  <w:t>Date d’obtention du diplôme</w:t>
                </w:r>
              </w:p>
            </w:sdtContent>
          </w:sdt>
          <w:sdt>
            <w:sdtPr>
              <w:alias w:val="Entrez les détails de la formation :"/>
              <w:tag w:val="Entrez les détails de la formation :"/>
              <w:id w:val="1160421"/>
              <w:placeholder>
                <w:docPart w:val="A2B14507C57B4B968530E9F15D8C073C"/>
              </w:placeholder>
              <w:temporary/>
              <w:showingPlcHdr/>
              <w15:appearance w15:val="hidden"/>
            </w:sdtPr>
            <w:sdtEndPr/>
            <w:sdtContent>
              <w:p w:rsidR="00F8731E" w:rsidRPr="00D62B41" w:rsidRDefault="00F8731E" w:rsidP="00840DA9">
                <w:r w:rsidRPr="00D62B41">
                  <w:rPr>
                    <w:lang w:bidi="fr-FR"/>
                  </w:rPr>
                  <w:t>Vous pouvez inclure votre moyenne ici, avec un bref récapitulatif des cours dispensés ainsi que des distinctions et mentions obtenues.</w:t>
                </w:r>
              </w:p>
            </w:sdtContent>
          </w:sdt>
        </w:tc>
      </w:tr>
      <w:tr w:rsidR="00F8731E" w:rsidRPr="00D62B41" w:rsidTr="004220BB">
        <w:sdt>
          <w:sdtPr>
            <w:alias w:val="Communication :"/>
            <w:tag w:val="Communication :"/>
            <w:id w:val="1069149609"/>
            <w:placeholder>
              <w:docPart w:val="C8598B2FBF6C4D2ABCF1841144EFD64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43" w:type="dxa"/>
              </w:tcPr>
              <w:p w:rsidR="00F8731E" w:rsidRPr="00D62B41" w:rsidRDefault="00F8731E" w:rsidP="00840DA9">
                <w:pPr>
                  <w:pStyle w:val="Heading1"/>
                </w:pPr>
                <w:r w:rsidRPr="00D62B41">
                  <w:rPr>
                    <w:lang w:bidi="fr-FR"/>
                  </w:rPr>
                  <w:t>Communication</w:t>
                </w:r>
              </w:p>
            </w:tc>
          </w:sdtContent>
        </w:sdt>
        <w:sdt>
          <w:sdtPr>
            <w:alias w:val="Entrez les détails de la communication :"/>
            <w:tag w:val="Entrez les détails de la communication :"/>
            <w:id w:val="1160429"/>
            <w:placeholder>
              <w:docPart w:val="637FBF145D414182AE6472E415EBCFFC"/>
            </w:placeholder>
            <w:temporary/>
            <w:showingPlcHdr/>
            <w15:appearance w15:val="hidden"/>
          </w:sdtPr>
          <w:sdtEndPr/>
          <w:sdtContent>
            <w:tc>
              <w:tcPr>
                <w:tcW w:w="6504" w:type="dxa"/>
                <w:tcMar>
                  <w:top w:w="144" w:type="dxa"/>
                </w:tcMar>
              </w:tcPr>
              <w:p w:rsidR="00F8731E" w:rsidRPr="00D62B41" w:rsidRDefault="00585E9F" w:rsidP="00840DA9">
                <w:r w:rsidRPr="00585E9F">
                  <w:rPr>
                    <w:lang w:bidi="fr-FR"/>
                  </w:rPr>
                  <w:t>Vous avez effectué une présentation qui a été couronnée de succès?</w:t>
                </w:r>
                <w:r>
                  <w:rPr>
                    <w:lang w:bidi="fr-FR"/>
                  </w:rPr>
                  <w:t xml:space="preserve"> </w:t>
                </w:r>
                <w:r w:rsidR="00F8731E" w:rsidRPr="00D62B41">
                  <w:rPr>
                    <w:lang w:bidi="fr-FR"/>
                  </w:rPr>
                  <w:t>Mettez ici en avant vos compétences.</w:t>
                </w:r>
              </w:p>
            </w:tc>
          </w:sdtContent>
        </w:sdt>
      </w:tr>
      <w:tr w:rsidR="00F8731E" w:rsidRPr="00D62B41" w:rsidTr="004220BB">
        <w:sdt>
          <w:sdtPr>
            <w:alias w:val="Leadership :"/>
            <w:tag w:val="Leadership :"/>
            <w:id w:val="1893844169"/>
            <w:placeholder>
              <w:docPart w:val="DFA1DC9E6D0B4A4283262C3A222A64A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43" w:type="dxa"/>
              </w:tcPr>
              <w:p w:rsidR="00F8731E" w:rsidRPr="00D62B41" w:rsidRDefault="00F8731E" w:rsidP="00840DA9">
                <w:pPr>
                  <w:pStyle w:val="Heading1"/>
                </w:pPr>
                <w:r w:rsidRPr="00D62B41">
                  <w:rPr>
                    <w:lang w:bidi="fr-FR"/>
                  </w:rPr>
                  <w:t>Leadership</w:t>
                </w:r>
              </w:p>
            </w:tc>
          </w:sdtContent>
        </w:sdt>
        <w:sdt>
          <w:sdtPr>
            <w:alias w:val="Entrez les détails de vos compétences en leadership :"/>
            <w:tag w:val="Entrez les détails de vos compétences en leadership :"/>
            <w:id w:val="-1193212602"/>
            <w:placeholder>
              <w:docPart w:val="0CB8633DAC6240FB8DAD6A7AABE02279"/>
            </w:placeholder>
            <w:temporary/>
            <w:showingPlcHdr/>
            <w15:appearance w15:val="hidden"/>
          </w:sdtPr>
          <w:sdtEndPr/>
          <w:sdtContent>
            <w:tc>
              <w:tcPr>
                <w:tcW w:w="6504" w:type="dxa"/>
                <w:tcMar>
                  <w:top w:w="144" w:type="dxa"/>
                </w:tcMar>
              </w:tcPr>
              <w:p w:rsidR="00F8731E" w:rsidRPr="00D62B41" w:rsidRDefault="00585E9F" w:rsidP="00840DA9">
                <w:r w:rsidRPr="00585E9F">
                  <w:rPr>
                    <w:lang w:bidi="fr-FR"/>
                  </w:rPr>
                  <w:t>Vous êtes président d’une association étudiante, d’un syndic de copropriété, ou bénévole au sein d’une association caritative? Vous avez tout d’un leader. Mettez-le en évidence ici!</w:t>
                </w:r>
              </w:p>
            </w:tc>
          </w:sdtContent>
        </w:sdt>
      </w:tr>
      <w:tr w:rsidR="00F8731E" w:rsidRPr="00D62B41" w:rsidTr="004220BB">
        <w:sdt>
          <w:sdtPr>
            <w:alias w:val="Références :"/>
            <w:tag w:val="Références :"/>
            <w:id w:val="-853959375"/>
            <w:placeholder>
              <w:docPart w:val="5CB6E4399F6E4E0599E0381954A77B8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43" w:type="dxa"/>
              </w:tcPr>
              <w:p w:rsidR="00F8731E" w:rsidRPr="00D62B41" w:rsidRDefault="00F8731E" w:rsidP="00840DA9">
                <w:pPr>
                  <w:pStyle w:val="Heading1"/>
                </w:pPr>
                <w:r w:rsidRPr="00D62B41">
                  <w:rPr>
                    <w:lang w:bidi="fr-FR"/>
                  </w:rPr>
                  <w:t>Références</w:t>
                </w:r>
              </w:p>
            </w:tc>
          </w:sdtContent>
        </w:sdt>
        <w:tc>
          <w:tcPr>
            <w:tcW w:w="6504" w:type="dxa"/>
            <w:tcMar>
              <w:top w:w="144" w:type="dxa"/>
            </w:tcMar>
          </w:tcPr>
          <w:p w:rsidR="00F8731E" w:rsidRPr="00D62B41" w:rsidRDefault="00F8201D" w:rsidP="00840DA9">
            <w:pPr>
              <w:pStyle w:val="Heading1"/>
              <w:rPr>
                <w:rFonts w:eastAsiaTheme="minorEastAsia"/>
              </w:rPr>
            </w:pPr>
            <w:sdt>
              <w:sdtPr>
                <w:alias w:val="Entrez le nom de la référence :"/>
                <w:tag w:val="Entrez le nom de la référence :"/>
                <w:id w:val="170843013"/>
                <w:placeholder>
                  <w:docPart w:val="45EE888F11BF40D6B30B38F035020832"/>
                </w:placeholder>
                <w:temporary/>
                <w:showingPlcHdr/>
                <w15:appearance w15:val="hidden"/>
              </w:sdtPr>
              <w:sdtEndPr/>
              <w:sdtContent>
                <w:r w:rsidR="00F8731E" w:rsidRPr="00D62B41">
                  <w:rPr>
                    <w:rFonts w:eastAsiaTheme="minorEastAsia"/>
                    <w:lang w:bidi="fr-FR"/>
                  </w:rPr>
                  <w:t>Nom de la référence</w:t>
                </w:r>
              </w:sdtContent>
            </w:sdt>
            <w:r w:rsidR="00F8731E" w:rsidRPr="00D62B41">
              <w:rPr>
                <w:rFonts w:eastAsiaTheme="minorEastAsia"/>
                <w:lang w:bidi="fr-FR"/>
              </w:rPr>
              <w:t xml:space="preserve">, </w:t>
            </w:r>
            <w:sdt>
              <w:sdtPr>
                <w:rPr>
                  <w:rFonts w:eastAsiaTheme="minorEastAsia"/>
                </w:rPr>
                <w:alias w:val="Entrez le nom de la société :"/>
                <w:tag w:val="Entrez le nom de la société :"/>
                <w:id w:val="1695344040"/>
                <w:placeholder>
                  <w:docPart w:val="4FC74BFFC83C44EFA5F226E49B2EB827"/>
                </w:placeholder>
                <w:temporary/>
                <w:showingPlcHdr/>
                <w15:appearance w15:val="hidden"/>
              </w:sdtPr>
              <w:sdtEndPr/>
              <w:sdtContent>
                <w:r w:rsidR="00F8731E" w:rsidRPr="00D62B41">
                  <w:rPr>
                    <w:rFonts w:eastAsiaTheme="minorEastAsia"/>
                    <w:lang w:bidi="fr-FR"/>
                  </w:rPr>
                  <w:t>Société</w:t>
                </w:r>
              </w:sdtContent>
            </w:sdt>
          </w:p>
          <w:sdt>
            <w:sdtPr>
              <w:alias w:val="Entrez les coordonnées :"/>
              <w:tag w:val="Entrez les coordonnées :"/>
              <w:id w:val="674391309"/>
              <w:placeholder>
                <w:docPart w:val="8281EE20568144AC9F0265D62E35B012"/>
              </w:placeholder>
              <w:temporary/>
              <w:showingPlcHdr/>
              <w15:appearance w15:val="hidden"/>
            </w:sdtPr>
            <w:sdtEndPr/>
            <w:sdtContent>
              <w:p w:rsidR="00F8731E" w:rsidRPr="00D62B41" w:rsidRDefault="00F8731E" w:rsidP="00840DA9">
                <w:r w:rsidRPr="00D62B41">
                  <w:rPr>
                    <w:lang w:bidi="fr-FR"/>
                  </w:rPr>
                  <w:t>Coordonnées</w:t>
                </w:r>
              </w:p>
            </w:sdtContent>
          </w:sdt>
        </w:tc>
      </w:tr>
    </w:tbl>
    <w:p w:rsidR="003D37C1" w:rsidRPr="00D62B41" w:rsidRDefault="003D37C1" w:rsidP="00BB1ED9"/>
    <w:sectPr w:rsidR="003D37C1" w:rsidRPr="00D62B41" w:rsidSect="00D62B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720" w:right="1800" w:bottom="1584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01D" w:rsidRDefault="00F8201D">
      <w:pPr>
        <w:spacing w:after="0" w:line="240" w:lineRule="auto"/>
      </w:pPr>
      <w:r>
        <w:separator/>
      </w:r>
    </w:p>
  </w:endnote>
  <w:endnote w:type="continuationSeparator" w:id="0">
    <w:p w:rsidR="00F8201D" w:rsidRDefault="00F82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2B41" w:rsidRDefault="00D62B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Tableau Coordonnées en pied de page"/>
    </w:tblPr>
    <w:tblGrid>
      <w:gridCol w:w="1554"/>
      <w:gridCol w:w="6753"/>
    </w:tblGrid>
    <w:tr w:rsidR="00A86F61" w:rsidRPr="00D62B41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A86F61" w:rsidRPr="00D62B41" w:rsidRDefault="006724A7">
              <w:pPr>
                <w:pStyle w:val="Footer"/>
              </w:pPr>
              <w:r w:rsidRPr="00D62B41">
                <w:rPr>
                  <w:lang w:bidi="fr-FR"/>
                </w:rPr>
                <w:fldChar w:fldCharType="begin"/>
              </w:r>
              <w:r w:rsidRPr="00D62B41">
                <w:rPr>
                  <w:lang w:bidi="fr-FR"/>
                </w:rPr>
                <w:instrText xml:space="preserve"> PAGE   \* MERGEFORMAT </w:instrText>
              </w:r>
              <w:r w:rsidRPr="00D62B41">
                <w:rPr>
                  <w:lang w:bidi="fr-FR"/>
                </w:rPr>
                <w:fldChar w:fldCharType="separate"/>
              </w:r>
              <w:r w:rsidR="00D62B41" w:rsidRPr="00D62B41">
                <w:rPr>
                  <w:noProof/>
                  <w:lang w:bidi="fr-FR"/>
                </w:rPr>
                <w:t>2</w:t>
              </w:r>
              <w:r w:rsidRPr="00D62B41">
                <w:rPr>
                  <w:noProof/>
                  <w:lang w:bidi="fr-FR"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Votre nom :"/>
            <w:tag w:val="Votre nom :"/>
            <w:id w:val="1304897497"/>
            <w:placeholder>
              <w:docPart w:val="4997708D76F34A609F302C93B36EA16C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:rsidR="00C92C71" w:rsidRPr="00D62B41" w:rsidRDefault="00B81048" w:rsidP="00C92C71">
              <w:pPr>
                <w:pStyle w:val="Footer"/>
              </w:pPr>
              <w:r>
                <w:t>Janice Smith</w:t>
              </w:r>
            </w:p>
          </w:sdtContent>
        </w:sdt>
        <w:p w:rsidR="00A86F61" w:rsidRPr="00D62B41" w:rsidRDefault="00F8201D">
          <w:pPr>
            <w:pStyle w:val="Footer"/>
          </w:pPr>
          <w:sdt>
            <w:sdtPr>
              <w:alias w:val="Adresse postale, Code postal, Ville :"/>
              <w:tag w:val="Adresse postale, Code postal, Ville :"/>
              <w:id w:val="1530058015"/>
              <w:placeholder>
                <w:docPart w:val="3D6DEC166DC24C7D80724BC3F276AABA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6724A7" w:rsidRPr="00D62B41">
                <w:rPr>
                  <w:lang w:bidi="fr-FR"/>
                </w:rPr>
                <w:t>Adresse postale, Code postal, Ville</w:t>
              </w:r>
            </w:sdtContent>
          </w:sdt>
          <w:r w:rsidR="006724A7" w:rsidRPr="00D62B41">
            <w:rPr>
              <w:lang w:bidi="fr-FR"/>
            </w:rPr>
            <w:t xml:space="preserve"> - </w:t>
          </w:r>
          <w:sdt>
            <w:sdtPr>
              <w:alias w:val="Téléphone :"/>
              <w:tag w:val="Téléphone :"/>
              <w:id w:val="-145366429"/>
              <w:placeholder>
                <w:docPart w:val="47408D663F0C4E3588658212ED865F25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F31BF6" w:rsidRPr="00D62B41">
                <w:rPr>
                  <w:lang w:bidi="fr-FR"/>
                </w:rPr>
                <w:t>Téléphone</w:t>
              </w:r>
            </w:sdtContent>
          </w:sdt>
          <w:r w:rsidR="006724A7" w:rsidRPr="00D62B41">
            <w:rPr>
              <w:lang w:bidi="fr-FR"/>
            </w:rPr>
            <w:t xml:space="preserve"> - </w:t>
          </w:r>
          <w:sdt>
            <w:sdtPr>
              <w:alias w:val="E-mail"/>
              <w:tag w:val=""/>
              <w:id w:val="1846358867"/>
              <w:placeholder>
                <w:docPart w:val="623DF2E692B44DF2A1B52AD4794CE40C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r w:rsidR="006724A7" w:rsidRPr="00D62B41">
                <w:rPr>
                  <w:lang w:bidi="fr-FR"/>
                </w:rPr>
                <w:t>Adresse e-mail</w:t>
              </w:r>
            </w:sdtContent>
          </w:sdt>
        </w:p>
      </w:tc>
    </w:tr>
  </w:tbl>
  <w:p w:rsidR="00A86F61" w:rsidRPr="00D62B41" w:rsidRDefault="00A86F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2B41" w:rsidRDefault="00D62B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01D" w:rsidRDefault="00F8201D">
      <w:pPr>
        <w:spacing w:after="0" w:line="240" w:lineRule="auto"/>
      </w:pPr>
      <w:r>
        <w:separator/>
      </w:r>
    </w:p>
  </w:footnote>
  <w:footnote w:type="continuationSeparator" w:id="0">
    <w:p w:rsidR="00F8201D" w:rsidRDefault="00F82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2B41" w:rsidRDefault="00D62B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2B41" w:rsidRPr="00D62B41" w:rsidRDefault="00D62B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2B41" w:rsidRDefault="00D62B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4975BD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2" w15:restartNumberingAfterBreak="0">
    <w:nsid w:val="6B5851C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E59654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48"/>
    <w:rsid w:val="00014CE3"/>
    <w:rsid w:val="000B32EC"/>
    <w:rsid w:val="000E000D"/>
    <w:rsid w:val="001905AF"/>
    <w:rsid w:val="001C5D03"/>
    <w:rsid w:val="002F798F"/>
    <w:rsid w:val="00331C78"/>
    <w:rsid w:val="003D37C1"/>
    <w:rsid w:val="004220BB"/>
    <w:rsid w:val="004B37C5"/>
    <w:rsid w:val="005203B5"/>
    <w:rsid w:val="00585E9F"/>
    <w:rsid w:val="005D21FB"/>
    <w:rsid w:val="005F7B40"/>
    <w:rsid w:val="006724A7"/>
    <w:rsid w:val="00675AA5"/>
    <w:rsid w:val="006B2AB4"/>
    <w:rsid w:val="00763F2C"/>
    <w:rsid w:val="00784B25"/>
    <w:rsid w:val="008333FC"/>
    <w:rsid w:val="00841341"/>
    <w:rsid w:val="008466F0"/>
    <w:rsid w:val="008569E5"/>
    <w:rsid w:val="0096306C"/>
    <w:rsid w:val="00963E0F"/>
    <w:rsid w:val="0096638F"/>
    <w:rsid w:val="009916BD"/>
    <w:rsid w:val="009B1B1B"/>
    <w:rsid w:val="009B20C1"/>
    <w:rsid w:val="009F6D0B"/>
    <w:rsid w:val="00A449BF"/>
    <w:rsid w:val="00A7034D"/>
    <w:rsid w:val="00A704CA"/>
    <w:rsid w:val="00A86F61"/>
    <w:rsid w:val="00AD0CCD"/>
    <w:rsid w:val="00B67BCB"/>
    <w:rsid w:val="00B81048"/>
    <w:rsid w:val="00BB1ED9"/>
    <w:rsid w:val="00C92C71"/>
    <w:rsid w:val="00CA44C2"/>
    <w:rsid w:val="00D140F4"/>
    <w:rsid w:val="00D62B41"/>
    <w:rsid w:val="00DC00B3"/>
    <w:rsid w:val="00E21D64"/>
    <w:rsid w:val="00E33851"/>
    <w:rsid w:val="00EB0A7E"/>
    <w:rsid w:val="00F3010C"/>
    <w:rsid w:val="00F31BF6"/>
    <w:rsid w:val="00F8201D"/>
    <w:rsid w:val="00F8731E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47AF0"/>
  <w15:chartTrackingRefBased/>
  <w15:docId w15:val="{2AED1120-8C5B-4713-A812-9117AB0F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fr-FR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B41"/>
    <w:rPr>
      <w:rFonts w:ascii="Century Gothic" w:hAnsi="Century Gothic"/>
    </w:rPr>
  </w:style>
  <w:style w:type="paragraph" w:styleId="Heading1">
    <w:name w:val="heading 1"/>
    <w:basedOn w:val="Normal"/>
    <w:link w:val="Heading1Char"/>
    <w:uiPriority w:val="9"/>
    <w:qFormat/>
    <w:rsid w:val="00D62B41"/>
    <w:pPr>
      <w:contextualSpacing/>
      <w:outlineLvl w:val="0"/>
    </w:pPr>
    <w:rPr>
      <w:rFonts w:eastAsia="Times New Roman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D62B41"/>
    <w:pPr>
      <w:keepNext/>
      <w:keepLines/>
      <w:spacing w:before="200"/>
      <w:contextualSpacing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B41"/>
    <w:pPr>
      <w:keepNext/>
      <w:keepLines/>
      <w:spacing w:before="40" w:after="0"/>
      <w:outlineLvl w:val="2"/>
    </w:pPr>
    <w:rPr>
      <w:rFonts w:eastAsiaTheme="majorEastAsia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B41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B41"/>
    <w:pPr>
      <w:keepNext/>
      <w:keepLines/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B41"/>
    <w:pPr>
      <w:keepNext/>
      <w:keepLines/>
      <w:spacing w:before="40" w:after="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B41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B41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B41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sid w:val="00D62B41"/>
    <w:rPr>
      <w:rFonts w:ascii="Century Gothic" w:hAnsi="Century Gothic"/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62B41"/>
    <w:rPr>
      <w:rFonts w:ascii="Century Gothic" w:hAnsi="Century Gothic"/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B41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B41"/>
    <w:rPr>
      <w:rFonts w:ascii="Tahoma" w:hAnsi="Tahoma" w:cs="Tahoma"/>
      <w:szCs w:val="16"/>
    </w:rPr>
  </w:style>
  <w:style w:type="paragraph" w:customStyle="1" w:styleId="Listepuces1">
    <w:name w:val="Liste à puces1"/>
    <w:basedOn w:val="Normal"/>
    <w:semiHidden/>
    <w:unhideWhenUsed/>
    <w:qFormat/>
    <w:rsid w:val="00D62B41"/>
    <w:pPr>
      <w:ind w:left="288" w:hanging="288"/>
    </w:pPr>
  </w:style>
  <w:style w:type="paragraph" w:customStyle="1" w:styleId="Coordonnes">
    <w:name w:val="Coordonnées"/>
    <w:basedOn w:val="Normal"/>
    <w:uiPriority w:val="3"/>
    <w:qFormat/>
    <w:rsid w:val="00D62B41"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2B41"/>
    <w:rPr>
      <w:rFonts w:ascii="Century Gothic" w:eastAsiaTheme="majorEastAsia" w:hAnsi="Century Gothic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rsid w:val="00D62B41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B41"/>
    <w:rPr>
      <w:rFonts w:ascii="Century Gothic" w:hAnsi="Century Gothic"/>
    </w:rPr>
  </w:style>
  <w:style w:type="paragraph" w:styleId="Header">
    <w:name w:val="header"/>
    <w:basedOn w:val="Normal"/>
    <w:link w:val="HeaderChar"/>
    <w:uiPriority w:val="99"/>
    <w:unhideWhenUsed/>
    <w:rsid w:val="00D62B41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B41"/>
    <w:rPr>
      <w:rFonts w:ascii="Century Gothic" w:hAnsi="Century Gothic"/>
    </w:rPr>
  </w:style>
  <w:style w:type="character" w:customStyle="1" w:styleId="Heading1Char">
    <w:name w:val="Heading 1 Char"/>
    <w:basedOn w:val="DefaultParagraphFont"/>
    <w:link w:val="Heading1"/>
    <w:uiPriority w:val="9"/>
    <w:rsid w:val="00D62B41"/>
    <w:rPr>
      <w:rFonts w:ascii="Century Gothic" w:eastAsia="Times New Roman" w:hAnsi="Century Gothic" w:cs="Times New Roman"/>
      <w:b/>
    </w:rPr>
  </w:style>
  <w:style w:type="table" w:styleId="TableGrid">
    <w:name w:val="Table Grid"/>
    <w:basedOn w:val="TableNormal"/>
    <w:uiPriority w:val="39"/>
    <w:rsid w:val="00D62B41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62B41"/>
    <w:rPr>
      <w:rFonts w:ascii="Century Gothic" w:hAnsi="Century Gothic"/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D62B41"/>
    <w:pPr>
      <w:spacing w:after="0"/>
      <w:contextualSpacing/>
    </w:pPr>
    <w:rPr>
      <w:rFonts w:eastAsiaTheme="majorEastAsia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2B41"/>
    <w:rPr>
      <w:rFonts w:ascii="Century Gothic" w:eastAsiaTheme="majorEastAsia" w:hAnsi="Century Gothic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B41"/>
    <w:rPr>
      <w:rFonts w:ascii="Century Gothic" w:eastAsiaTheme="majorEastAsia" w:hAnsi="Century Gothic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B41"/>
    <w:rPr>
      <w:rFonts w:ascii="Century Gothic" w:eastAsiaTheme="majorEastAsia" w:hAnsi="Century Gothic" w:cstheme="majorBidi"/>
      <w:b/>
      <w:i/>
      <w:iCs/>
      <w:color w:val="365F91" w:themeColor="accent1" w:themeShade="BF"/>
    </w:rPr>
  </w:style>
  <w:style w:type="paragraph" w:styleId="Date">
    <w:name w:val="Date"/>
    <w:basedOn w:val="Normal"/>
    <w:next w:val="Normal"/>
    <w:link w:val="DateChar"/>
    <w:uiPriority w:val="99"/>
    <w:qFormat/>
    <w:rsid w:val="00D62B41"/>
    <w:rPr>
      <w:i/>
    </w:rPr>
  </w:style>
  <w:style w:type="character" w:customStyle="1" w:styleId="DateChar">
    <w:name w:val="Date Char"/>
    <w:basedOn w:val="DefaultParagraphFont"/>
    <w:link w:val="Date"/>
    <w:uiPriority w:val="99"/>
    <w:rsid w:val="00D62B41"/>
    <w:rPr>
      <w:rFonts w:ascii="Century Gothic" w:hAnsi="Century Gothic"/>
      <w:i/>
    </w:rPr>
  </w:style>
  <w:style w:type="table" w:styleId="TableGridLight">
    <w:name w:val="Grid Table Light"/>
    <w:basedOn w:val="TableNormal"/>
    <w:uiPriority w:val="40"/>
    <w:rsid w:val="00D62B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D62B41"/>
  </w:style>
  <w:style w:type="paragraph" w:styleId="BlockText">
    <w:name w:val="Block Text"/>
    <w:basedOn w:val="Normal"/>
    <w:uiPriority w:val="99"/>
    <w:semiHidden/>
    <w:unhideWhenUsed/>
    <w:rsid w:val="00D62B41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62B41"/>
  </w:style>
  <w:style w:type="character" w:customStyle="1" w:styleId="BodyTextChar">
    <w:name w:val="Body Text Char"/>
    <w:basedOn w:val="DefaultParagraphFont"/>
    <w:link w:val="BodyText"/>
    <w:uiPriority w:val="99"/>
    <w:semiHidden/>
    <w:rsid w:val="00D62B41"/>
    <w:rPr>
      <w:rFonts w:ascii="Century Gothic" w:hAnsi="Century Gothic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62B4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62B41"/>
    <w:rPr>
      <w:rFonts w:ascii="Century Gothic" w:hAnsi="Century Gothic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62B4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62B41"/>
    <w:rPr>
      <w:rFonts w:ascii="Century Gothic" w:hAnsi="Century Gothic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62B4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62B41"/>
    <w:rPr>
      <w:rFonts w:ascii="Century Gothic" w:hAnsi="Century Gothic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B4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B41"/>
    <w:rPr>
      <w:rFonts w:ascii="Century Gothic" w:hAnsi="Century Gothic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62B4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62B41"/>
    <w:rPr>
      <w:rFonts w:ascii="Century Gothic" w:hAnsi="Century Gothic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62B4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62B41"/>
    <w:rPr>
      <w:rFonts w:ascii="Century Gothic" w:hAnsi="Century Gothic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62B4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62B41"/>
    <w:rPr>
      <w:rFonts w:ascii="Century Gothic" w:hAnsi="Century Gothic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2B4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62B4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62B41"/>
    <w:rPr>
      <w:rFonts w:ascii="Century Gothic" w:hAnsi="Century Gothic"/>
    </w:rPr>
  </w:style>
  <w:style w:type="table" w:styleId="ColorfulGrid">
    <w:name w:val="Colorful Grid"/>
    <w:basedOn w:val="TableNormal"/>
    <w:uiPriority w:val="73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62B4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62B4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62B4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62B4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62B4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62B4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62B4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62B4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62B4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62B41"/>
    <w:rPr>
      <w:rFonts w:ascii="Century Gothic" w:hAnsi="Century Gothic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2B4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2B41"/>
    <w:rPr>
      <w:rFonts w:ascii="Century Gothic" w:hAnsi="Century Gothic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2B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2B41"/>
    <w:rPr>
      <w:rFonts w:ascii="Century Gothic" w:hAnsi="Century Gothic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D62B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62B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62B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62B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62B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62B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62B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62B4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2B4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62B4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62B41"/>
    <w:rPr>
      <w:rFonts w:ascii="Century Gothic" w:hAnsi="Century Gothic"/>
    </w:rPr>
  </w:style>
  <w:style w:type="character" w:styleId="Emphasis">
    <w:name w:val="Emphasis"/>
    <w:basedOn w:val="DefaultParagraphFont"/>
    <w:uiPriority w:val="20"/>
    <w:semiHidden/>
    <w:unhideWhenUsed/>
    <w:qFormat/>
    <w:rsid w:val="00D62B41"/>
    <w:rPr>
      <w:rFonts w:ascii="Century Gothic" w:hAnsi="Century Gothic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D62B41"/>
    <w:rPr>
      <w:rFonts w:ascii="Century Gothic" w:hAnsi="Century Gothic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62B4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2B41"/>
    <w:rPr>
      <w:rFonts w:ascii="Century Gothic" w:hAnsi="Century Gothic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62B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62B41"/>
    <w:pPr>
      <w:spacing w:after="0" w:line="240" w:lineRule="auto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62B41"/>
    <w:rPr>
      <w:rFonts w:ascii="Century Gothic" w:hAnsi="Century Gothic"/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62B41"/>
    <w:rPr>
      <w:rFonts w:ascii="Century Gothic" w:hAnsi="Century Gothic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2B4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2B41"/>
    <w:rPr>
      <w:rFonts w:ascii="Century Gothic" w:hAnsi="Century Gothic"/>
      <w:szCs w:val="20"/>
    </w:rPr>
  </w:style>
  <w:style w:type="table" w:styleId="GridTable1Light">
    <w:name w:val="Grid Table 1 Light"/>
    <w:basedOn w:val="TableNormal"/>
    <w:uiPriority w:val="46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62B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62B4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62B4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62B4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62B4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62B4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62B4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62B4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62B4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62B4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62B4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62B4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62B4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62B4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62B4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62B4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62B4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62B4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62B4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62B41"/>
    <w:rPr>
      <w:rFonts w:ascii="Century Gothic" w:hAnsi="Century Gothic"/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B41"/>
    <w:rPr>
      <w:rFonts w:ascii="Century Gothic" w:eastAsiaTheme="majorEastAsia" w:hAnsi="Century Gothic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B41"/>
    <w:rPr>
      <w:rFonts w:ascii="Century Gothic" w:eastAsiaTheme="majorEastAsia" w:hAnsi="Century Gothic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B41"/>
    <w:rPr>
      <w:rFonts w:ascii="Century Gothic" w:eastAsiaTheme="majorEastAsia" w:hAnsi="Century Gothic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B41"/>
    <w:rPr>
      <w:rFonts w:ascii="Century Gothic" w:eastAsiaTheme="majorEastAsia" w:hAnsi="Century Gothic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B41"/>
    <w:rPr>
      <w:rFonts w:ascii="Century Gothic" w:eastAsiaTheme="majorEastAsia" w:hAnsi="Century Gothic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62B41"/>
    <w:rPr>
      <w:rFonts w:ascii="Century Gothic" w:hAnsi="Century Gothic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62B4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62B41"/>
    <w:rPr>
      <w:rFonts w:ascii="Century Gothic" w:hAnsi="Century Gothic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62B41"/>
    <w:rPr>
      <w:rFonts w:ascii="Century Gothic" w:hAnsi="Century Gothic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62B4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62B41"/>
    <w:rPr>
      <w:rFonts w:ascii="Century Gothic" w:hAnsi="Century Gothic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62B4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B4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B4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62B4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62B4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62B41"/>
    <w:rPr>
      <w:rFonts w:ascii="Century Gothic" w:hAnsi="Century Gothic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62B41"/>
    <w:rPr>
      <w:rFonts w:ascii="Century Gothic" w:hAnsi="Century Gothic"/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62B4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62B4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62B4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62B4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62B4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62B4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62B4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62B4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62B4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62B41"/>
    <w:rPr>
      <w:rFonts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62B41"/>
    <w:rPr>
      <w:rFonts w:ascii="Century Gothic" w:hAnsi="Century Gothic"/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62B4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62B41"/>
    <w:rPr>
      <w:rFonts w:ascii="Century Gothic" w:hAnsi="Century Gothic"/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62B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62B4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62B4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62B4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62B4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62B4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62B4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62B41"/>
    <w:rPr>
      <w:rFonts w:ascii="Century Gothic" w:hAnsi="Century Gothic"/>
    </w:rPr>
  </w:style>
  <w:style w:type="paragraph" w:styleId="List">
    <w:name w:val="List"/>
    <w:basedOn w:val="Normal"/>
    <w:uiPriority w:val="99"/>
    <w:semiHidden/>
    <w:unhideWhenUsed/>
    <w:rsid w:val="00D62B4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62B4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62B4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62B4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62B4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62B4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62B4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62B4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62B4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62B4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62B4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62B4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62B4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62B4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62B4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62B4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62B4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62B4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62B4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62B4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62B4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62B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62B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62B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62B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62B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62B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62B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62B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62B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62B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62B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62B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62B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62B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62B4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62B4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62B4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62B4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62B4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62B4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62B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62B4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62B4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62B4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62B4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62B4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62B4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62B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62B4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62B41"/>
    <w:pPr>
      <w:spacing w:after="0" w:line="240" w:lineRule="auto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62B41"/>
    <w:pPr>
      <w:spacing w:after="0" w:line="240" w:lineRule="auto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62B41"/>
    <w:pPr>
      <w:spacing w:after="0" w:line="240" w:lineRule="auto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62B41"/>
    <w:pPr>
      <w:spacing w:after="0" w:line="240" w:lineRule="auto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62B41"/>
    <w:pPr>
      <w:spacing w:after="0" w:line="240" w:lineRule="auto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62B41"/>
    <w:pPr>
      <w:spacing w:after="0" w:line="240" w:lineRule="auto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62B41"/>
    <w:pPr>
      <w:spacing w:after="0" w:line="240" w:lineRule="auto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62B41"/>
    <w:pPr>
      <w:spacing w:after="0" w:line="240" w:lineRule="auto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62B41"/>
    <w:pPr>
      <w:spacing w:after="0" w:line="240" w:lineRule="auto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62B41"/>
    <w:pPr>
      <w:spacing w:after="0" w:line="240" w:lineRule="auto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62B41"/>
    <w:pPr>
      <w:spacing w:after="0" w:line="240" w:lineRule="auto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62B41"/>
    <w:pPr>
      <w:spacing w:after="0" w:line="240" w:lineRule="auto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62B41"/>
    <w:pPr>
      <w:spacing w:after="0" w:line="240" w:lineRule="auto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62B41"/>
    <w:pPr>
      <w:spacing w:after="0" w:line="240" w:lineRule="auto"/>
    </w:pPr>
    <w:rPr>
      <w:rFonts w:eastAsiaTheme="majorEastAsia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62B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62B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62B41"/>
    <w:rPr>
      <w:rFonts w:ascii="Century Gothic" w:hAnsi="Century Gothic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62B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62B41"/>
    <w:rPr>
      <w:rFonts w:ascii="Century Gothic" w:eastAsiaTheme="majorEastAsia" w:hAnsi="Century Gothic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62B41"/>
    <w:pPr>
      <w:spacing w:after="0" w:line="240" w:lineRule="auto"/>
    </w:pPr>
    <w:rPr>
      <w:rFonts w:ascii="Century Gothic" w:hAnsi="Century Gothic"/>
    </w:rPr>
  </w:style>
  <w:style w:type="paragraph" w:styleId="NormalWeb">
    <w:name w:val="Normal (Web)"/>
    <w:basedOn w:val="Normal"/>
    <w:uiPriority w:val="99"/>
    <w:semiHidden/>
    <w:unhideWhenUsed/>
    <w:rsid w:val="00D62B4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62B4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62B4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62B41"/>
    <w:rPr>
      <w:rFonts w:ascii="Century Gothic" w:hAnsi="Century Gothic"/>
    </w:rPr>
  </w:style>
  <w:style w:type="character" w:styleId="PageNumber">
    <w:name w:val="page number"/>
    <w:basedOn w:val="DefaultParagraphFont"/>
    <w:uiPriority w:val="99"/>
    <w:semiHidden/>
    <w:unhideWhenUsed/>
    <w:rsid w:val="00D62B41"/>
    <w:rPr>
      <w:rFonts w:ascii="Century Gothic" w:hAnsi="Century Gothic"/>
    </w:rPr>
  </w:style>
  <w:style w:type="table" w:styleId="PlainTable1">
    <w:name w:val="Plain Table 1"/>
    <w:basedOn w:val="TableNormal"/>
    <w:uiPriority w:val="41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62B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62B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62B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62B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62B4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62B4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62B4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62B41"/>
    <w:rPr>
      <w:rFonts w:ascii="Century Gothic" w:hAnsi="Century Gothic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62B4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62B41"/>
    <w:rPr>
      <w:rFonts w:ascii="Century Gothic" w:hAnsi="Century Gothic"/>
    </w:rPr>
  </w:style>
  <w:style w:type="paragraph" w:styleId="Signature">
    <w:name w:val="Signature"/>
    <w:basedOn w:val="Normal"/>
    <w:link w:val="SignatureChar"/>
    <w:uiPriority w:val="99"/>
    <w:semiHidden/>
    <w:unhideWhenUsed/>
    <w:rsid w:val="00D62B4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62B41"/>
    <w:rPr>
      <w:rFonts w:ascii="Century Gothic" w:hAnsi="Century Gothic"/>
    </w:rPr>
  </w:style>
  <w:style w:type="character" w:styleId="SmartHyperlink">
    <w:name w:val="Smart Hyperlink"/>
    <w:basedOn w:val="DefaultParagraphFont"/>
    <w:uiPriority w:val="99"/>
    <w:semiHidden/>
    <w:unhideWhenUsed/>
    <w:rsid w:val="00D62B41"/>
    <w:rPr>
      <w:rFonts w:ascii="Century Gothic" w:hAnsi="Century Gothic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62B41"/>
    <w:rPr>
      <w:rFonts w:ascii="Century Gothic" w:hAnsi="Century Gothic"/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D62B41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62B41"/>
    <w:rPr>
      <w:rFonts w:ascii="Century Gothic" w:hAnsi="Century Gothic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62B41"/>
    <w:rPr>
      <w:rFonts w:ascii="Century Gothic" w:hAnsi="Century Gothic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62B41"/>
    <w:rPr>
      <w:rFonts w:ascii="Century Gothic" w:hAnsi="Century Gothic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62B4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62B4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62B4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62B4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62B4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62B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62B4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62B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62B4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62B4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62B4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62B4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62B4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62B4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62B4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62B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62B4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62B4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62B4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62B4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62B4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62B4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62B4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62B4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62B4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D62B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62B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62B4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62B4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62B4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62B4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62B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62B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62B4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62B4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62B4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62B4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62B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62B4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62B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62B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62B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62B4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62B4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62B4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62B41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62B4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62B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62B4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62B4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62B4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62B4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62B4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62B4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62B4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2B41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62B41"/>
    <w:rPr>
      <w:rFonts w:ascii="Century Gothic" w:hAnsi="Century Gothic"/>
      <w:color w:val="808080"/>
      <w:shd w:val="clear" w:color="auto" w:fill="E6E6E6"/>
    </w:rPr>
  </w:style>
  <w:style w:type="numbering" w:styleId="111111">
    <w:name w:val="Outline List 2"/>
    <w:basedOn w:val="NoList"/>
    <w:uiPriority w:val="99"/>
    <w:semiHidden/>
    <w:unhideWhenUsed/>
    <w:rsid w:val="00D62B41"/>
    <w:pPr>
      <w:numPr>
        <w:numId w:val="12"/>
      </w:numPr>
    </w:pPr>
  </w:style>
  <w:style w:type="numbering" w:styleId="1ai">
    <w:name w:val="Outline List 1"/>
    <w:basedOn w:val="NoList"/>
    <w:uiPriority w:val="99"/>
    <w:semiHidden/>
    <w:unhideWhenUsed/>
    <w:rsid w:val="00D62B41"/>
    <w:pPr>
      <w:numPr>
        <w:numId w:val="13"/>
      </w:numPr>
    </w:pPr>
  </w:style>
  <w:style w:type="numbering" w:styleId="ArticleSection">
    <w:name w:val="Outline List 3"/>
    <w:basedOn w:val="NoList"/>
    <w:uiPriority w:val="99"/>
    <w:semiHidden/>
    <w:unhideWhenUsed/>
    <w:rsid w:val="00D62B41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ny\Downloads\tf1000213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6DEC166DC24C7D80724BC3F276A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1C3C3-8450-40FF-8C1B-AD1938B078AB}"/>
      </w:docPartPr>
      <w:docPartBody>
        <w:p w:rsidR="00000000" w:rsidRDefault="00AE1426">
          <w:pPr>
            <w:pStyle w:val="3D6DEC166DC24C7D80724BC3F276AABA"/>
          </w:pPr>
          <w:r w:rsidRPr="00D62B41">
            <w:rPr>
              <w:lang w:bidi="fr-FR"/>
            </w:rPr>
            <w:t>Votre nom</w:t>
          </w:r>
        </w:p>
      </w:docPartBody>
    </w:docPart>
    <w:docPart>
      <w:docPartPr>
        <w:name w:val="47408D663F0C4E3588658212ED865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B40CB-AE83-4FD0-90B6-CDD65B1C3AEC}"/>
      </w:docPartPr>
      <w:docPartBody>
        <w:p w:rsidR="00000000" w:rsidRDefault="00AE1426">
          <w:pPr>
            <w:pStyle w:val="47408D663F0C4E3588658212ED865F25"/>
          </w:pPr>
          <w:r w:rsidRPr="00D62B41">
            <w:rPr>
              <w:rStyle w:val="Heading1Char"/>
              <w:rFonts w:eastAsiaTheme="minorEastAsia"/>
              <w:lang w:bidi="fr-FR"/>
            </w:rPr>
            <w:t>Objectif</w:t>
          </w:r>
        </w:p>
      </w:docPartBody>
    </w:docPart>
    <w:docPart>
      <w:docPartPr>
        <w:name w:val="623DF2E692B44DF2A1B52AD4794CE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7FB3B-BE8B-4E4C-8900-F7B3E52AAA84}"/>
      </w:docPartPr>
      <w:docPartBody>
        <w:p w:rsidR="00000000" w:rsidRDefault="00AE1426">
          <w:pPr>
            <w:pStyle w:val="623DF2E692B44DF2A1B52AD4794CE40C"/>
          </w:pPr>
          <w:r w:rsidRPr="00D62B41">
            <w:rPr>
              <w:lang w:bidi="fr-FR"/>
            </w:rPr>
            <w:t>Consultez les astuces ci-dessous pour vous aider à commencer. Pour remplacer un texte de conseil par le vôtre, cliquez simplement dessus, puis commencez à taper.</w:t>
          </w:r>
        </w:p>
      </w:docPartBody>
    </w:docPart>
    <w:docPart>
      <w:docPartPr>
        <w:name w:val="B7E1AD956A3B430A9B426B6C3BA28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1DDF5-ADEE-4B61-A764-B73A5F242388}"/>
      </w:docPartPr>
      <w:docPartBody>
        <w:p w:rsidR="00000000" w:rsidRDefault="00AE1426">
          <w:pPr>
            <w:pStyle w:val="B7E1AD956A3B430A9B426B6C3BA28FC6"/>
          </w:pPr>
          <w:r w:rsidRPr="00D62B41">
            <w:rPr>
              <w:lang w:bidi="fr-FR"/>
            </w:rPr>
            <w:t>Expérience</w:t>
          </w:r>
        </w:p>
      </w:docPartBody>
    </w:docPart>
    <w:docPart>
      <w:docPartPr>
        <w:name w:val="4997708D76F34A609F302C93B36EA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96C97-D6A7-4EF2-88CA-0D33DC5A86DA}"/>
      </w:docPartPr>
      <w:docPartBody>
        <w:p w:rsidR="00000000" w:rsidRDefault="00AE1426">
          <w:pPr>
            <w:pStyle w:val="4997708D76F34A609F302C93B36EA16C"/>
          </w:pPr>
          <w:r w:rsidRPr="00D62B41">
            <w:rPr>
              <w:lang w:bidi="fr-FR"/>
            </w:rPr>
            <w:t>Intitulé du poste 1</w:t>
          </w:r>
        </w:p>
      </w:docPartBody>
    </w:docPart>
    <w:docPart>
      <w:docPartPr>
        <w:name w:val="EF3BE5B543D24B09ABCE7A7495399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109D2-C318-444A-AB87-F18ACEA34343}"/>
      </w:docPartPr>
      <w:docPartBody>
        <w:p w:rsidR="00000000" w:rsidRDefault="00AE1426">
          <w:pPr>
            <w:pStyle w:val="EF3BE5B543D24B09ABCE7A7495399D0D"/>
          </w:pPr>
          <w:r w:rsidRPr="00D62B41">
            <w:rPr>
              <w:lang w:bidi="fr-FR"/>
            </w:rPr>
            <w:t>Nom de la société</w:t>
          </w:r>
        </w:p>
      </w:docPartBody>
    </w:docPart>
    <w:docPart>
      <w:docPartPr>
        <w:name w:val="9516711D044246E3A65A9FDAB87C5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5A80D-3E86-457C-9C6E-5E749E40761C}"/>
      </w:docPartPr>
      <w:docPartBody>
        <w:p w:rsidR="00000000" w:rsidRDefault="00AE1426">
          <w:pPr>
            <w:pStyle w:val="9516711D044246E3A65A9FDAB87C527B"/>
          </w:pPr>
          <w:r w:rsidRPr="00D62B41">
            <w:rPr>
              <w:lang w:bidi="fr-FR"/>
            </w:rPr>
            <w:t>Ville</w:t>
          </w:r>
        </w:p>
      </w:docPartBody>
    </w:docPart>
    <w:docPart>
      <w:docPartPr>
        <w:name w:val="0547E0808BFA4B0CBE8FBD28DCB50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2E8F5-53A8-4550-A023-36E696B28F55}"/>
      </w:docPartPr>
      <w:docPartBody>
        <w:p w:rsidR="00000000" w:rsidRDefault="00AE1426">
          <w:pPr>
            <w:pStyle w:val="0547E0808BFA4B0CBE8FBD28DCB5096A"/>
          </w:pPr>
          <w:r w:rsidRPr="00D62B41">
            <w:rPr>
              <w:lang w:bidi="fr-FR"/>
            </w:rPr>
            <w:t>Date de début</w:t>
          </w:r>
        </w:p>
      </w:docPartBody>
    </w:docPart>
    <w:docPart>
      <w:docPartPr>
        <w:name w:val="81DD53FEF62E472B8ABBBBFD93C49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1DF78-9121-413E-8F1C-195037A91DC4}"/>
      </w:docPartPr>
      <w:docPartBody>
        <w:p w:rsidR="00000000" w:rsidRDefault="00AE1426">
          <w:pPr>
            <w:pStyle w:val="81DD53FEF62E472B8ABBBBFD93C49D40"/>
          </w:pPr>
          <w:r w:rsidRPr="00D62B41">
            <w:rPr>
              <w:lang w:bidi="fr-FR"/>
            </w:rPr>
            <w:t>Date de fin</w:t>
          </w:r>
        </w:p>
      </w:docPartBody>
    </w:docPart>
    <w:docPart>
      <w:docPartPr>
        <w:name w:val="FA3CEB225AFC46EA8E7E810F8C54F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3448-B5EB-469F-9992-F89CB54E1AE0}"/>
      </w:docPartPr>
      <w:docPartBody>
        <w:p w:rsidR="00000000" w:rsidRDefault="00AE1426">
          <w:pPr>
            <w:pStyle w:val="FA3CEB225AFC46EA8E7E810F8C54FD74"/>
          </w:pPr>
          <w:r w:rsidRPr="00D62B41">
            <w:rPr>
              <w:lang w:bidi="fr-FR"/>
            </w:rPr>
            <w:t>Entrez ici un récapitulatif de vos principales responsabilités et de vos réalisations les plus marquantes.</w:t>
          </w:r>
        </w:p>
      </w:docPartBody>
    </w:docPart>
    <w:docPart>
      <w:docPartPr>
        <w:name w:val="62E739B5B047462AB7D8CF206B054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F877-C644-4D60-A3D6-B5000135D774}"/>
      </w:docPartPr>
      <w:docPartBody>
        <w:p w:rsidR="00000000" w:rsidRDefault="00AE1426">
          <w:pPr>
            <w:pStyle w:val="62E739B5B047462AB7D8CF206B054A82"/>
          </w:pPr>
          <w:r w:rsidRPr="00D62B41">
            <w:rPr>
              <w:lang w:bidi="fr-FR"/>
            </w:rPr>
            <w:t>Intitulé du poste 2</w:t>
          </w:r>
        </w:p>
      </w:docPartBody>
    </w:docPart>
    <w:docPart>
      <w:docPartPr>
        <w:name w:val="29E673C70F6A468298E6A86910E85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8CE42-74BC-4F51-A2A8-6461AF72D225}"/>
      </w:docPartPr>
      <w:docPartBody>
        <w:p w:rsidR="00000000" w:rsidRDefault="00AE1426">
          <w:pPr>
            <w:pStyle w:val="29E673C70F6A468298E6A86910E85E9B"/>
          </w:pPr>
          <w:r w:rsidRPr="00D62B41">
            <w:rPr>
              <w:lang w:bidi="fr-FR"/>
            </w:rPr>
            <w:t>Nom de la société</w:t>
          </w:r>
        </w:p>
      </w:docPartBody>
    </w:docPart>
    <w:docPart>
      <w:docPartPr>
        <w:name w:val="1594E4C669B7415289B38F3FC41FE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4A1C0-F245-4FC2-8E92-0033D160DA20}"/>
      </w:docPartPr>
      <w:docPartBody>
        <w:p w:rsidR="00000000" w:rsidRDefault="00AE1426">
          <w:pPr>
            <w:pStyle w:val="1594E4C669B7415289B38F3FC41FED12"/>
          </w:pPr>
          <w:r w:rsidRPr="00D62B41">
            <w:rPr>
              <w:lang w:bidi="fr-FR"/>
            </w:rPr>
            <w:t>Ville</w:t>
          </w:r>
        </w:p>
      </w:docPartBody>
    </w:docPart>
    <w:docPart>
      <w:docPartPr>
        <w:name w:val="AD7591C9E3A144B590A2527358217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60729-D70F-44F2-869E-3138ED8F14B8}"/>
      </w:docPartPr>
      <w:docPartBody>
        <w:p w:rsidR="00000000" w:rsidRDefault="00AE1426">
          <w:pPr>
            <w:pStyle w:val="AD7591C9E3A144B590A2527358217A34"/>
          </w:pPr>
          <w:r w:rsidRPr="00D62B41">
            <w:rPr>
              <w:lang w:bidi="fr-FR"/>
            </w:rPr>
            <w:t>Date de début</w:t>
          </w:r>
        </w:p>
      </w:docPartBody>
    </w:docPart>
    <w:docPart>
      <w:docPartPr>
        <w:name w:val="44BC5218D39944529A5440EC95F84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EC786-E166-47B8-8256-3F6BEEFC554B}"/>
      </w:docPartPr>
      <w:docPartBody>
        <w:p w:rsidR="00000000" w:rsidRDefault="00AE1426">
          <w:pPr>
            <w:pStyle w:val="44BC5218D39944529A5440EC95F84FB1"/>
          </w:pPr>
          <w:r w:rsidRPr="00D62B41">
            <w:rPr>
              <w:lang w:bidi="fr-FR"/>
            </w:rPr>
            <w:t>Date de fin</w:t>
          </w:r>
        </w:p>
      </w:docPartBody>
    </w:docPart>
    <w:docPart>
      <w:docPartPr>
        <w:name w:val="972EECE774624BF0A6EA1DC561E2B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34722-D71B-40B9-8EDA-D4E7483E258C}"/>
      </w:docPartPr>
      <w:docPartBody>
        <w:p w:rsidR="00000000" w:rsidRDefault="00AE1426">
          <w:pPr>
            <w:pStyle w:val="972EECE774624BF0A6EA1DC561E2BBDD"/>
          </w:pPr>
          <w:r w:rsidRPr="00D62B41">
            <w:rPr>
              <w:lang w:bidi="fr-FR"/>
            </w:rPr>
            <w:t>Entrez ici un récapitulatif de vos principales responsabilités et de vos réalis</w:t>
          </w:r>
          <w:r w:rsidRPr="00D62B41">
            <w:rPr>
              <w:lang w:bidi="fr-FR"/>
            </w:rPr>
            <w:t>ations les plus marquantes.</w:t>
          </w:r>
        </w:p>
      </w:docPartBody>
    </w:docPart>
    <w:docPart>
      <w:docPartPr>
        <w:name w:val="DADC971B2CD54A8C83D83DFBA1D2E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0E834-B85F-4D6C-B0C7-9B8DDE98A43F}"/>
      </w:docPartPr>
      <w:docPartBody>
        <w:p w:rsidR="00000000" w:rsidRDefault="00AE1426">
          <w:pPr>
            <w:pStyle w:val="DADC971B2CD54A8C83D83DFBA1D2E6F6"/>
          </w:pPr>
          <w:r w:rsidRPr="00D62B41">
            <w:rPr>
              <w:lang w:bidi="fr-FR"/>
            </w:rPr>
            <w:t>Formation</w:t>
          </w:r>
        </w:p>
      </w:docPartBody>
    </w:docPart>
    <w:docPart>
      <w:docPartPr>
        <w:name w:val="2DB228BD2D804097B6B95D72EEBA0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C0AB2-31DC-415C-8B03-3B2B0C415A01}"/>
      </w:docPartPr>
      <w:docPartBody>
        <w:p w:rsidR="00000000" w:rsidRDefault="00AE1426">
          <w:pPr>
            <w:pStyle w:val="2DB228BD2D804097B6B95D72EEBA0553"/>
          </w:pPr>
          <w:r w:rsidRPr="00D62B41">
            <w:rPr>
              <w:lang w:bidi="fr-FR"/>
            </w:rPr>
            <w:t>Diplôme obtenu</w:t>
          </w:r>
        </w:p>
      </w:docPartBody>
    </w:docPart>
    <w:docPart>
      <w:docPartPr>
        <w:name w:val="56F6B43E34D8460EAA98900C7F89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C45BB-EB26-4CF9-BE88-F71748F62AEE}"/>
      </w:docPartPr>
      <w:docPartBody>
        <w:p w:rsidR="00000000" w:rsidRDefault="00AE1426">
          <w:pPr>
            <w:pStyle w:val="56F6B43E34D8460EAA98900C7F89BCB1"/>
          </w:pPr>
          <w:r w:rsidRPr="00D62B41">
            <w:rPr>
              <w:lang w:bidi="fr-FR"/>
            </w:rPr>
            <w:t>Nom de l’établissement</w:t>
          </w:r>
        </w:p>
      </w:docPartBody>
    </w:docPart>
    <w:docPart>
      <w:docPartPr>
        <w:name w:val="92D2D02748FE46938A73BADBACC18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AE59C-DED5-4A3C-BAE6-26BBC7907547}"/>
      </w:docPartPr>
      <w:docPartBody>
        <w:p w:rsidR="00000000" w:rsidRDefault="00AE1426">
          <w:pPr>
            <w:pStyle w:val="92D2D02748FE46938A73BADBACC18F2C"/>
          </w:pPr>
          <w:r w:rsidRPr="00D62B41">
            <w:rPr>
              <w:lang w:bidi="fr-FR"/>
            </w:rPr>
            <w:t>Ville</w:t>
          </w:r>
        </w:p>
      </w:docPartBody>
    </w:docPart>
    <w:docPart>
      <w:docPartPr>
        <w:name w:val="D31F543F65794ECFB27549D98FC92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35700-83C1-478C-B893-F12DDDF9CDFE}"/>
      </w:docPartPr>
      <w:docPartBody>
        <w:p w:rsidR="00000000" w:rsidRDefault="00AE1426">
          <w:pPr>
            <w:pStyle w:val="D31F543F65794ECFB27549D98FC929AC"/>
          </w:pPr>
          <w:r w:rsidRPr="00D62B41">
            <w:rPr>
              <w:lang w:bidi="fr-FR"/>
            </w:rPr>
            <w:t>Date d’obtention du diplôme</w:t>
          </w:r>
        </w:p>
      </w:docPartBody>
    </w:docPart>
    <w:docPart>
      <w:docPartPr>
        <w:name w:val="A2B14507C57B4B968530E9F15D8C0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69BF6-7D5E-4D51-A4C4-41AC1579A104}"/>
      </w:docPartPr>
      <w:docPartBody>
        <w:p w:rsidR="00000000" w:rsidRDefault="00AE1426">
          <w:pPr>
            <w:pStyle w:val="A2B14507C57B4B968530E9F15D8C073C"/>
          </w:pPr>
          <w:r w:rsidRPr="00D62B41">
            <w:rPr>
              <w:lang w:bidi="fr-FR"/>
            </w:rPr>
            <w:t xml:space="preserve">Vous pouvez inclure votre moyenne ici, avec un bref récapitulatif des cours </w:t>
          </w:r>
          <w:r w:rsidRPr="00D62B41">
            <w:rPr>
              <w:lang w:bidi="fr-FR"/>
            </w:rPr>
            <w:t>dispensés ainsi que des distinctions et mentions obtenues.</w:t>
          </w:r>
        </w:p>
      </w:docPartBody>
    </w:docPart>
    <w:docPart>
      <w:docPartPr>
        <w:name w:val="C8598B2FBF6C4D2ABCF1841144EFD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30536-1DB1-4ED4-9059-088E4469C536}"/>
      </w:docPartPr>
      <w:docPartBody>
        <w:p w:rsidR="00000000" w:rsidRDefault="00AE1426">
          <w:pPr>
            <w:pStyle w:val="C8598B2FBF6C4D2ABCF1841144EFD646"/>
          </w:pPr>
          <w:r w:rsidRPr="00D62B41">
            <w:rPr>
              <w:lang w:bidi="fr-FR"/>
            </w:rPr>
            <w:t>Communication</w:t>
          </w:r>
        </w:p>
      </w:docPartBody>
    </w:docPart>
    <w:docPart>
      <w:docPartPr>
        <w:name w:val="637FBF145D414182AE6472E415EBC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E180D-478F-4F42-914E-184A014BE3F7}"/>
      </w:docPartPr>
      <w:docPartBody>
        <w:p w:rsidR="00000000" w:rsidRDefault="00AE1426">
          <w:pPr>
            <w:pStyle w:val="637FBF145D414182AE6472E415EBCFFC"/>
          </w:pPr>
          <w:r w:rsidRPr="00585E9F">
            <w:rPr>
              <w:lang w:bidi="fr-FR"/>
            </w:rPr>
            <w:t>Vous avez effectué une présentation qui a été couronnée de succès?</w:t>
          </w:r>
          <w:r>
            <w:rPr>
              <w:lang w:bidi="fr-FR"/>
            </w:rPr>
            <w:t xml:space="preserve"> </w:t>
          </w:r>
          <w:r w:rsidRPr="00D62B41">
            <w:rPr>
              <w:lang w:bidi="fr-FR"/>
            </w:rPr>
            <w:t>Mettez ici en avant vos compétences.</w:t>
          </w:r>
        </w:p>
      </w:docPartBody>
    </w:docPart>
    <w:docPart>
      <w:docPartPr>
        <w:name w:val="DFA1DC9E6D0B4A4283262C3A222A6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B0B71-7866-49E7-8FFD-E4A12EFFA0FA}"/>
      </w:docPartPr>
      <w:docPartBody>
        <w:p w:rsidR="00000000" w:rsidRDefault="00AE1426">
          <w:pPr>
            <w:pStyle w:val="DFA1DC9E6D0B4A4283262C3A222A64A8"/>
          </w:pPr>
          <w:r w:rsidRPr="00D62B41">
            <w:rPr>
              <w:lang w:bidi="fr-FR"/>
            </w:rPr>
            <w:t>Leadership</w:t>
          </w:r>
        </w:p>
      </w:docPartBody>
    </w:docPart>
    <w:docPart>
      <w:docPartPr>
        <w:name w:val="0CB8633DAC6240FB8DAD6A7AABE02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A4B76-78B7-4AB1-AFFB-DE5746278369}"/>
      </w:docPartPr>
      <w:docPartBody>
        <w:p w:rsidR="00000000" w:rsidRDefault="00AE1426">
          <w:pPr>
            <w:pStyle w:val="0CB8633DAC6240FB8DAD6A7AABE02279"/>
          </w:pPr>
          <w:r w:rsidRPr="00585E9F">
            <w:rPr>
              <w:lang w:bidi="fr-FR"/>
            </w:rPr>
            <w:t>Vous êtes président d’une association étudiante, d’un syndic de copr</w:t>
          </w:r>
          <w:r w:rsidRPr="00585E9F">
            <w:rPr>
              <w:lang w:bidi="fr-FR"/>
            </w:rPr>
            <w:t>opriété, ou bénévole au sein d’une association caritative? Vous avez tout d’un leader. Mettez-le en évidence ici!</w:t>
          </w:r>
        </w:p>
      </w:docPartBody>
    </w:docPart>
    <w:docPart>
      <w:docPartPr>
        <w:name w:val="5CB6E4399F6E4E0599E0381954A77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26A3E-0B5A-4A5C-B7B9-BA6F692DE813}"/>
      </w:docPartPr>
      <w:docPartBody>
        <w:p w:rsidR="00000000" w:rsidRDefault="00AE1426">
          <w:pPr>
            <w:pStyle w:val="5CB6E4399F6E4E0599E0381954A77B85"/>
          </w:pPr>
          <w:r w:rsidRPr="00D62B41">
            <w:rPr>
              <w:lang w:bidi="fr-FR"/>
            </w:rPr>
            <w:t>Références</w:t>
          </w:r>
        </w:p>
      </w:docPartBody>
    </w:docPart>
    <w:docPart>
      <w:docPartPr>
        <w:name w:val="45EE888F11BF40D6B30B38F035020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3AD86-4FA2-4172-A14F-F5E1784CBA4D}"/>
      </w:docPartPr>
      <w:docPartBody>
        <w:p w:rsidR="00000000" w:rsidRDefault="00AE1426">
          <w:pPr>
            <w:pStyle w:val="45EE888F11BF40D6B30B38F035020832"/>
          </w:pPr>
          <w:r w:rsidRPr="00D62B41">
            <w:rPr>
              <w:lang w:bidi="fr-FR"/>
            </w:rPr>
            <w:t>Nom de la référence</w:t>
          </w:r>
        </w:p>
      </w:docPartBody>
    </w:docPart>
    <w:docPart>
      <w:docPartPr>
        <w:name w:val="4FC74BFFC83C44EFA5F226E49B2EB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4AB9F-55DF-4DD5-B442-534E07D492C9}"/>
      </w:docPartPr>
      <w:docPartBody>
        <w:p w:rsidR="00000000" w:rsidRDefault="00AE1426">
          <w:pPr>
            <w:pStyle w:val="4FC74BFFC83C44EFA5F226E49B2EB827"/>
          </w:pPr>
          <w:r w:rsidRPr="00D62B41">
            <w:rPr>
              <w:lang w:bidi="fr-FR"/>
            </w:rPr>
            <w:t>Société</w:t>
          </w:r>
        </w:p>
      </w:docPartBody>
    </w:docPart>
    <w:docPart>
      <w:docPartPr>
        <w:name w:val="8281EE20568144AC9F0265D62E35B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C5379-19B6-4457-8CE2-CFB3DA8607A8}"/>
      </w:docPartPr>
      <w:docPartBody>
        <w:p w:rsidR="00000000" w:rsidRDefault="00AE1426">
          <w:pPr>
            <w:pStyle w:val="8281EE20568144AC9F0265D62E35B012"/>
          </w:pPr>
          <w:r w:rsidRPr="00D62B41">
            <w:rPr>
              <w:lang w:bidi="fr-FR"/>
            </w:rPr>
            <w:t>Coordonnées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26"/>
    <w:rsid w:val="00AE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="Century Gothic" w:eastAsia="Times New Roman" w:hAnsi="Century Gothic" w:cs="Times New Roman"/>
      <w:b/>
      <w:color w:val="000000" w:themeColor="text1"/>
      <w:lang w:val="fr-FR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6DEC166DC24C7D80724BC3F276AABA">
    <w:name w:val="3D6DEC166DC24C7D80724BC3F276AABA"/>
  </w:style>
  <w:style w:type="character" w:customStyle="1" w:styleId="Heading1Char">
    <w:name w:val="Heading 1 Char"/>
    <w:basedOn w:val="DefaultParagraphFont"/>
    <w:link w:val="Heading1"/>
    <w:uiPriority w:val="9"/>
    <w:rPr>
      <w:rFonts w:ascii="Century Gothic" w:eastAsia="Times New Roman" w:hAnsi="Century Gothic" w:cs="Times New Roman"/>
      <w:b/>
      <w:color w:val="000000" w:themeColor="text1"/>
      <w:lang w:val="fr-FR" w:eastAsia="ja-JP"/>
    </w:rPr>
  </w:style>
  <w:style w:type="paragraph" w:customStyle="1" w:styleId="47408D663F0C4E3588658212ED865F25">
    <w:name w:val="47408D663F0C4E3588658212ED865F25"/>
  </w:style>
  <w:style w:type="paragraph" w:customStyle="1" w:styleId="623DF2E692B44DF2A1B52AD4794CE40C">
    <w:name w:val="623DF2E692B44DF2A1B52AD4794CE40C"/>
  </w:style>
  <w:style w:type="paragraph" w:customStyle="1" w:styleId="B7E1AD956A3B430A9B426B6C3BA28FC6">
    <w:name w:val="B7E1AD956A3B430A9B426B6C3BA28FC6"/>
  </w:style>
  <w:style w:type="paragraph" w:customStyle="1" w:styleId="4997708D76F34A609F302C93B36EA16C">
    <w:name w:val="4997708D76F34A609F302C93B36EA16C"/>
  </w:style>
  <w:style w:type="paragraph" w:customStyle="1" w:styleId="EF3BE5B543D24B09ABCE7A7495399D0D">
    <w:name w:val="EF3BE5B543D24B09ABCE7A7495399D0D"/>
  </w:style>
  <w:style w:type="paragraph" w:customStyle="1" w:styleId="9516711D044246E3A65A9FDAB87C527B">
    <w:name w:val="9516711D044246E3A65A9FDAB87C527B"/>
  </w:style>
  <w:style w:type="paragraph" w:customStyle="1" w:styleId="0547E0808BFA4B0CBE8FBD28DCB5096A">
    <w:name w:val="0547E0808BFA4B0CBE8FBD28DCB5096A"/>
  </w:style>
  <w:style w:type="paragraph" w:customStyle="1" w:styleId="81DD53FEF62E472B8ABBBBFD93C49D40">
    <w:name w:val="81DD53FEF62E472B8ABBBBFD93C49D40"/>
  </w:style>
  <w:style w:type="paragraph" w:customStyle="1" w:styleId="FA3CEB225AFC46EA8E7E810F8C54FD74">
    <w:name w:val="FA3CEB225AFC46EA8E7E810F8C54FD74"/>
  </w:style>
  <w:style w:type="paragraph" w:customStyle="1" w:styleId="62E739B5B047462AB7D8CF206B054A82">
    <w:name w:val="62E739B5B047462AB7D8CF206B054A82"/>
  </w:style>
  <w:style w:type="paragraph" w:customStyle="1" w:styleId="29E673C70F6A468298E6A86910E85E9B">
    <w:name w:val="29E673C70F6A468298E6A86910E85E9B"/>
  </w:style>
  <w:style w:type="paragraph" w:customStyle="1" w:styleId="1594E4C669B7415289B38F3FC41FED12">
    <w:name w:val="1594E4C669B7415289B38F3FC41FED12"/>
  </w:style>
  <w:style w:type="paragraph" w:customStyle="1" w:styleId="AD7591C9E3A144B590A2527358217A34">
    <w:name w:val="AD7591C9E3A144B590A2527358217A34"/>
  </w:style>
  <w:style w:type="paragraph" w:customStyle="1" w:styleId="44BC5218D39944529A5440EC95F84FB1">
    <w:name w:val="44BC5218D39944529A5440EC95F84FB1"/>
  </w:style>
  <w:style w:type="paragraph" w:customStyle="1" w:styleId="972EECE774624BF0A6EA1DC561E2BBDD">
    <w:name w:val="972EECE774624BF0A6EA1DC561E2BBDD"/>
  </w:style>
  <w:style w:type="paragraph" w:customStyle="1" w:styleId="DADC971B2CD54A8C83D83DFBA1D2E6F6">
    <w:name w:val="DADC971B2CD54A8C83D83DFBA1D2E6F6"/>
  </w:style>
  <w:style w:type="paragraph" w:customStyle="1" w:styleId="2DB228BD2D804097B6B95D72EEBA0553">
    <w:name w:val="2DB228BD2D804097B6B95D72EEBA0553"/>
  </w:style>
  <w:style w:type="paragraph" w:customStyle="1" w:styleId="56F6B43E34D8460EAA98900C7F89BCB1">
    <w:name w:val="56F6B43E34D8460EAA98900C7F89BCB1"/>
  </w:style>
  <w:style w:type="paragraph" w:customStyle="1" w:styleId="92D2D02748FE46938A73BADBACC18F2C">
    <w:name w:val="92D2D02748FE46938A73BADBACC18F2C"/>
  </w:style>
  <w:style w:type="paragraph" w:customStyle="1" w:styleId="D31F543F65794ECFB27549D98FC929AC">
    <w:name w:val="D31F543F65794ECFB27549D98FC929AC"/>
  </w:style>
  <w:style w:type="paragraph" w:customStyle="1" w:styleId="A2B14507C57B4B968530E9F15D8C073C">
    <w:name w:val="A2B14507C57B4B968530E9F15D8C073C"/>
  </w:style>
  <w:style w:type="paragraph" w:customStyle="1" w:styleId="C8598B2FBF6C4D2ABCF1841144EFD646">
    <w:name w:val="C8598B2FBF6C4D2ABCF1841144EFD646"/>
  </w:style>
  <w:style w:type="paragraph" w:customStyle="1" w:styleId="637FBF145D414182AE6472E415EBCFFC">
    <w:name w:val="637FBF145D414182AE6472E415EBCFFC"/>
  </w:style>
  <w:style w:type="paragraph" w:customStyle="1" w:styleId="DFA1DC9E6D0B4A4283262C3A222A64A8">
    <w:name w:val="DFA1DC9E6D0B4A4283262C3A222A64A8"/>
  </w:style>
  <w:style w:type="paragraph" w:customStyle="1" w:styleId="0CB8633DAC6240FB8DAD6A7AABE02279">
    <w:name w:val="0CB8633DAC6240FB8DAD6A7AABE02279"/>
  </w:style>
  <w:style w:type="paragraph" w:customStyle="1" w:styleId="5CB6E4399F6E4E0599E0381954A77B85">
    <w:name w:val="5CB6E4399F6E4E0599E0381954A77B85"/>
  </w:style>
  <w:style w:type="paragraph" w:customStyle="1" w:styleId="45EE888F11BF40D6B30B38F035020832">
    <w:name w:val="45EE888F11BF40D6B30B38F035020832"/>
  </w:style>
  <w:style w:type="paragraph" w:customStyle="1" w:styleId="4FC74BFFC83C44EFA5F226E49B2EB827">
    <w:name w:val="4FC74BFFC83C44EFA5F226E49B2EB827"/>
  </w:style>
  <w:style w:type="paragraph" w:customStyle="1" w:styleId="8281EE20568144AC9F0265D62E35B012">
    <w:name w:val="8281EE20568144AC9F0265D62E35B0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tf10002131.dotx</Template>
  <TotalTime>5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>Janice Smith</dc:description>
  <cp:lastModifiedBy>Johnny Oshika</cp:lastModifiedBy>
  <cp:revision>1</cp:revision>
  <dcterms:created xsi:type="dcterms:W3CDTF">2020-02-21T17:20:00Z</dcterms:created>
  <dcterms:modified xsi:type="dcterms:W3CDTF">2020-02-21T17:25:00Z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